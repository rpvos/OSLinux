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4AE85" w14:textId="52519E98" w:rsidR="003D2740" w:rsidRPr="00E279A6" w:rsidRDefault="003D2740" w:rsidP="003D2740">
      <w:pPr>
        <w:pStyle w:val="Grafischanker"/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4674"/>
        <w:gridCol w:w="1559"/>
        <w:gridCol w:w="3117"/>
      </w:tblGrid>
      <w:tr w:rsidR="000B1531" w:rsidRPr="00E279A6" w14:paraId="2CEC808C" w14:textId="77777777" w:rsidTr="00021DF1">
        <w:trPr>
          <w:trHeight w:val="9360"/>
        </w:trPr>
        <w:tc>
          <w:tcPr>
            <w:tcW w:w="6233" w:type="dxa"/>
            <w:gridSpan w:val="2"/>
            <w:vAlign w:val="bottom"/>
          </w:tcPr>
          <w:p w14:paraId="1E97FB3C" w14:textId="6EDDE972" w:rsidR="000B1531" w:rsidRPr="00E279A6" w:rsidRDefault="000B1531" w:rsidP="000B1531"/>
        </w:tc>
        <w:tc>
          <w:tcPr>
            <w:tcW w:w="3117" w:type="dxa"/>
          </w:tcPr>
          <w:p w14:paraId="478DFB3F" w14:textId="22AC7A5F" w:rsidR="000B1531" w:rsidRPr="00E279A6" w:rsidRDefault="00D35173" w:rsidP="000B1531">
            <w:pPr>
              <w:jc w:val="center"/>
              <w:rPr>
                <w:color w:val="C6002A"/>
              </w:rPr>
            </w:pPr>
            <w:r w:rsidRPr="00E279A6">
              <w:rPr>
                <w:noProof/>
              </w:rPr>
              <w:drawing>
                <wp:inline distT="0" distB="0" distL="0" distR="0" wp14:anchorId="07AEE42F" wp14:editId="3811EC8C">
                  <wp:extent cx="1979295" cy="603885"/>
                  <wp:effectExtent l="0" t="0" r="1905" b="571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29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740" w:rsidRPr="00E279A6" w14:paraId="2E536EB0" w14:textId="77777777" w:rsidTr="007F06A8">
        <w:trPr>
          <w:trHeight w:val="2331"/>
        </w:trPr>
        <w:tc>
          <w:tcPr>
            <w:tcW w:w="9350" w:type="dxa"/>
            <w:gridSpan w:val="3"/>
            <w:vAlign w:val="bottom"/>
          </w:tcPr>
          <w:p w14:paraId="080C3A7A" w14:textId="2510A9D1" w:rsidR="003D2740" w:rsidRPr="00E279A6" w:rsidRDefault="00491573" w:rsidP="00D35173">
            <w:pPr>
              <w:pStyle w:val="Koptekstvoorbeschrijving1"/>
              <w:rPr>
                <w:sz w:val="48"/>
                <w:szCs w:val="48"/>
              </w:rPr>
            </w:pPr>
            <w:r w:rsidRPr="00491573">
              <w:rPr>
                <w:sz w:val="48"/>
                <w:szCs w:val="48"/>
              </w:rPr>
              <w:t>TMTI-OSLNX</w:t>
            </w:r>
          </w:p>
          <w:p w14:paraId="582C15F6" w14:textId="47E58215" w:rsidR="003D2740" w:rsidRPr="00E279A6" w:rsidRDefault="00491573" w:rsidP="00D35173">
            <w:pPr>
              <w:pStyle w:val="Koptekstvoorbeschrijving1"/>
            </w:pPr>
            <w:r>
              <w:rPr>
                <w:sz w:val="96"/>
                <w:szCs w:val="72"/>
              </w:rPr>
              <w:t>Groeidocument</w:t>
            </w:r>
          </w:p>
        </w:tc>
      </w:tr>
      <w:tr w:rsidR="000B1531" w:rsidRPr="00E279A6" w14:paraId="3627F201" w14:textId="77777777" w:rsidTr="007F06A8">
        <w:trPr>
          <w:trHeight w:val="1645"/>
        </w:trPr>
        <w:tc>
          <w:tcPr>
            <w:tcW w:w="4674" w:type="dxa"/>
            <w:vAlign w:val="center"/>
          </w:tcPr>
          <w:p w14:paraId="47963269" w14:textId="02B0CD82" w:rsidR="00491573" w:rsidRDefault="00491573" w:rsidP="00D35173">
            <w:pPr>
              <w:rPr>
                <w:sz w:val="40"/>
                <w:szCs w:val="36"/>
              </w:rPr>
            </w:pPr>
            <w:r>
              <w:rPr>
                <w:sz w:val="40"/>
                <w:szCs w:val="36"/>
              </w:rPr>
              <w:fldChar w:fldCharType="begin"/>
            </w:r>
            <w:r>
              <w:rPr>
                <w:sz w:val="40"/>
                <w:szCs w:val="36"/>
              </w:rPr>
              <w:instrText xml:space="preserve"> TIME \@ "d-M-yyyy" </w:instrText>
            </w:r>
            <w:r>
              <w:rPr>
                <w:sz w:val="40"/>
                <w:szCs w:val="36"/>
              </w:rPr>
              <w:fldChar w:fldCharType="separate"/>
            </w:r>
            <w:r w:rsidR="0043306E">
              <w:rPr>
                <w:noProof/>
                <w:sz w:val="40"/>
                <w:szCs w:val="36"/>
              </w:rPr>
              <w:t>6-3-2021</w:t>
            </w:r>
            <w:r>
              <w:rPr>
                <w:sz w:val="40"/>
                <w:szCs w:val="36"/>
              </w:rPr>
              <w:fldChar w:fldCharType="end"/>
            </w:r>
          </w:p>
          <w:p w14:paraId="0C608269" w14:textId="134B3753" w:rsidR="000B1531" w:rsidRPr="00E279A6" w:rsidRDefault="00D35173" w:rsidP="00D35173">
            <w:pPr>
              <w:rPr>
                <w:sz w:val="40"/>
                <w:szCs w:val="36"/>
              </w:rPr>
            </w:pPr>
            <w:r w:rsidRPr="00E279A6">
              <w:rPr>
                <w:sz w:val="40"/>
                <w:szCs w:val="36"/>
              </w:rPr>
              <w:t>Rik Vos</w:t>
            </w:r>
          </w:p>
          <w:p w14:paraId="67D45977" w14:textId="797A7591" w:rsidR="00E279A6" w:rsidRPr="00E279A6" w:rsidRDefault="00E279A6" w:rsidP="00D35173">
            <w:r w:rsidRPr="00E279A6">
              <w:rPr>
                <w:sz w:val="40"/>
                <w:szCs w:val="36"/>
              </w:rPr>
              <w:t>2155867</w:t>
            </w:r>
          </w:p>
        </w:tc>
        <w:tc>
          <w:tcPr>
            <w:tcW w:w="4676" w:type="dxa"/>
            <w:gridSpan w:val="2"/>
            <w:shd w:val="clear" w:color="auto" w:fill="D9D9D9" w:themeFill="background1" w:themeFillShade="D9"/>
          </w:tcPr>
          <w:p w14:paraId="587907AA" w14:textId="77777777" w:rsidR="000B1531" w:rsidRPr="00E279A6" w:rsidRDefault="000B1531"/>
        </w:tc>
      </w:tr>
    </w:tbl>
    <w:p w14:paraId="226C4B30" w14:textId="66DE3169" w:rsidR="00D35173" w:rsidRPr="00E279A6" w:rsidRDefault="00D35173"/>
    <w:p w14:paraId="751A8632" w14:textId="77777777" w:rsidR="00D35173" w:rsidRPr="00E279A6" w:rsidRDefault="00D35173">
      <w:r w:rsidRPr="00E279A6">
        <w:br w:type="page"/>
      </w:r>
    </w:p>
    <w:p w14:paraId="79F5D44B" w14:textId="159B3270" w:rsidR="00D35173" w:rsidRPr="00E279A6" w:rsidRDefault="00D35173"/>
    <w:p w14:paraId="7DEAB957" w14:textId="10EFF5F5" w:rsidR="00D35173" w:rsidRPr="00E279A6" w:rsidRDefault="00D35173" w:rsidP="00D35173">
      <w:pPr>
        <w:pStyle w:val="Kop1"/>
      </w:pPr>
      <w:bookmarkStart w:id="0" w:name="_Toc65318904"/>
      <w:r w:rsidRPr="00E279A6">
        <w:t>Inleiding</w:t>
      </w:r>
      <w:bookmarkEnd w:id="0"/>
    </w:p>
    <w:p w14:paraId="60BB6D93" w14:textId="567A18A3" w:rsidR="00D35173" w:rsidRPr="00E279A6" w:rsidRDefault="000A5C01">
      <w:r>
        <w:t xml:space="preserve">In dit groeidocument gaat u lezen over </w:t>
      </w:r>
      <w:r w:rsidR="008E6FF5">
        <w:t xml:space="preserve">wat er per practicum geleerd wordt en door welke opgaves. Het groeidocument is opgedeeld uit </w:t>
      </w:r>
      <w:r w:rsidR="00D269BF">
        <w:t xml:space="preserve">drie practicums over </w:t>
      </w:r>
      <w:proofErr w:type="spellStart"/>
      <w:r w:rsidR="00D269BF">
        <w:t>F</w:t>
      </w:r>
      <w:r w:rsidR="004B757F">
        <w:t>ree</w:t>
      </w:r>
      <w:r w:rsidR="00D269BF">
        <w:t>RTOS</w:t>
      </w:r>
      <w:proofErr w:type="spellEnd"/>
      <w:r w:rsidR="00D269BF">
        <w:t>.</w:t>
      </w:r>
      <w:r w:rsidR="003D4E60">
        <w:t xml:space="preserve"> Alle code is te vinden op de </w:t>
      </w:r>
      <w:hyperlink r:id="rId10" w:history="1">
        <w:proofErr w:type="spellStart"/>
        <w:r w:rsidR="003D4E60" w:rsidRPr="003D4E60">
          <w:rPr>
            <w:rStyle w:val="Hyperlink"/>
          </w:rPr>
          <w:t>github</w:t>
        </w:r>
        <w:proofErr w:type="spellEnd"/>
        <w:r w:rsidR="003D4E60" w:rsidRPr="003D4E60">
          <w:rPr>
            <w:rStyle w:val="Hyperlink"/>
          </w:rPr>
          <w:t xml:space="preserve"> </w:t>
        </w:r>
        <w:proofErr w:type="spellStart"/>
        <w:r w:rsidR="003D4E60" w:rsidRPr="003D4E60">
          <w:rPr>
            <w:rStyle w:val="Hyperlink"/>
          </w:rPr>
          <w:t>rep</w:t>
        </w:r>
        <w:r w:rsidR="003D4E60">
          <w:rPr>
            <w:rStyle w:val="Hyperlink"/>
          </w:rPr>
          <w:t>ository</w:t>
        </w:r>
        <w:proofErr w:type="spellEnd"/>
      </w:hyperlink>
      <w:r w:rsidR="003D4E60">
        <w:t>.</w:t>
      </w:r>
      <w:r w:rsidR="00D35173" w:rsidRPr="00E279A6">
        <w:br w:type="page"/>
      </w:r>
    </w:p>
    <w:p w14:paraId="55AA74CE" w14:textId="77777777" w:rsidR="00E279A6" w:rsidRDefault="00E279A6" w:rsidP="00E279A6"/>
    <w:p w14:paraId="4ECE5463" w14:textId="6F3EC222" w:rsidR="00D35173" w:rsidRPr="00E279A6" w:rsidRDefault="00E279A6" w:rsidP="00E279A6">
      <w:pPr>
        <w:pStyle w:val="Kop1"/>
      </w:pPr>
      <w:bookmarkStart w:id="1" w:name="_Toc65318905"/>
      <w:r>
        <w:t>Inhoudsopgave</w:t>
      </w:r>
      <w:bookmarkEnd w:id="1"/>
    </w:p>
    <w:sdt>
      <w:sdtPr>
        <w:id w:val="19763328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856EFC" w14:textId="390D2072" w:rsidR="00D35173" w:rsidRPr="00E279A6" w:rsidRDefault="00D35173" w:rsidP="00E279A6">
          <w:pPr>
            <w:rPr>
              <w:rStyle w:val="Kop1Char"/>
              <w:sz w:val="2"/>
              <w:szCs w:val="2"/>
            </w:rPr>
          </w:pPr>
        </w:p>
        <w:p w14:paraId="2BA58BD2" w14:textId="49AECFC9" w:rsidR="00D269BF" w:rsidRDefault="00D35173">
          <w:pPr>
            <w:pStyle w:val="Inhopg1"/>
            <w:tabs>
              <w:tab w:val="right" w:leader="dot" w:pos="9332"/>
            </w:tabs>
            <w:rPr>
              <w:rFonts w:eastAsiaTheme="minorEastAsia"/>
              <w:noProof/>
              <w:szCs w:val="22"/>
              <w:lang w:val="en-GB" w:eastAsia="en-GB"/>
            </w:rPr>
          </w:pPr>
          <w:r w:rsidRPr="00E279A6">
            <w:fldChar w:fldCharType="begin"/>
          </w:r>
          <w:r w:rsidRPr="00E279A6">
            <w:instrText xml:space="preserve"> TOC \o "1-3" \h \z \u </w:instrText>
          </w:r>
          <w:r w:rsidRPr="00E279A6">
            <w:fldChar w:fldCharType="separate"/>
          </w:r>
          <w:hyperlink w:anchor="_Toc65318904" w:history="1">
            <w:r w:rsidR="00D269BF" w:rsidRPr="00970652">
              <w:rPr>
                <w:rStyle w:val="Hyperlink"/>
                <w:noProof/>
              </w:rPr>
              <w:t>Inleiding</w:t>
            </w:r>
            <w:r w:rsidR="00D269BF">
              <w:rPr>
                <w:noProof/>
                <w:webHidden/>
              </w:rPr>
              <w:tab/>
            </w:r>
            <w:r w:rsidR="00D269BF">
              <w:rPr>
                <w:noProof/>
                <w:webHidden/>
              </w:rPr>
              <w:fldChar w:fldCharType="begin"/>
            </w:r>
            <w:r w:rsidR="00D269BF">
              <w:rPr>
                <w:noProof/>
                <w:webHidden/>
              </w:rPr>
              <w:instrText xml:space="preserve"> PAGEREF _Toc65318904 \h </w:instrText>
            </w:r>
            <w:r w:rsidR="00D269BF">
              <w:rPr>
                <w:noProof/>
                <w:webHidden/>
              </w:rPr>
            </w:r>
            <w:r w:rsidR="00D269BF">
              <w:rPr>
                <w:noProof/>
                <w:webHidden/>
              </w:rPr>
              <w:fldChar w:fldCharType="separate"/>
            </w:r>
            <w:r w:rsidR="00D269BF">
              <w:rPr>
                <w:noProof/>
                <w:webHidden/>
              </w:rPr>
              <w:t>2</w:t>
            </w:r>
            <w:r w:rsidR="00D269BF">
              <w:rPr>
                <w:noProof/>
                <w:webHidden/>
              </w:rPr>
              <w:fldChar w:fldCharType="end"/>
            </w:r>
          </w:hyperlink>
        </w:p>
        <w:p w14:paraId="08F1BB54" w14:textId="2834A48F" w:rsidR="00D269BF" w:rsidRDefault="00C50C09">
          <w:pPr>
            <w:pStyle w:val="Inhopg1"/>
            <w:tabs>
              <w:tab w:val="right" w:leader="dot" w:pos="933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65318905" w:history="1">
            <w:r w:rsidR="00D269BF" w:rsidRPr="00970652">
              <w:rPr>
                <w:rStyle w:val="Hyperlink"/>
                <w:noProof/>
              </w:rPr>
              <w:t>Inhoudsopgave</w:t>
            </w:r>
            <w:r w:rsidR="00D269BF">
              <w:rPr>
                <w:noProof/>
                <w:webHidden/>
              </w:rPr>
              <w:tab/>
            </w:r>
            <w:r w:rsidR="00D269BF">
              <w:rPr>
                <w:noProof/>
                <w:webHidden/>
              </w:rPr>
              <w:fldChar w:fldCharType="begin"/>
            </w:r>
            <w:r w:rsidR="00D269BF">
              <w:rPr>
                <w:noProof/>
                <w:webHidden/>
              </w:rPr>
              <w:instrText xml:space="preserve"> PAGEREF _Toc65318905 \h </w:instrText>
            </w:r>
            <w:r w:rsidR="00D269BF">
              <w:rPr>
                <w:noProof/>
                <w:webHidden/>
              </w:rPr>
            </w:r>
            <w:r w:rsidR="00D269BF">
              <w:rPr>
                <w:noProof/>
                <w:webHidden/>
              </w:rPr>
              <w:fldChar w:fldCharType="separate"/>
            </w:r>
            <w:r w:rsidR="00D269BF">
              <w:rPr>
                <w:noProof/>
                <w:webHidden/>
              </w:rPr>
              <w:t>3</w:t>
            </w:r>
            <w:r w:rsidR="00D269BF">
              <w:rPr>
                <w:noProof/>
                <w:webHidden/>
              </w:rPr>
              <w:fldChar w:fldCharType="end"/>
            </w:r>
          </w:hyperlink>
        </w:p>
        <w:p w14:paraId="3CAC4D4C" w14:textId="34EA3C37" w:rsidR="00D269BF" w:rsidRDefault="00C50C09">
          <w:pPr>
            <w:pStyle w:val="Inhopg1"/>
            <w:tabs>
              <w:tab w:val="right" w:leader="dot" w:pos="933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65318906" w:history="1">
            <w:r w:rsidR="00D269BF" w:rsidRPr="00970652">
              <w:rPr>
                <w:rStyle w:val="Hyperlink"/>
                <w:noProof/>
                <w:lang w:val="en-GB"/>
              </w:rPr>
              <w:t>Practicum 1</w:t>
            </w:r>
            <w:r w:rsidR="00D269BF">
              <w:rPr>
                <w:noProof/>
                <w:webHidden/>
              </w:rPr>
              <w:tab/>
            </w:r>
            <w:r w:rsidR="00D269BF">
              <w:rPr>
                <w:noProof/>
                <w:webHidden/>
              </w:rPr>
              <w:fldChar w:fldCharType="begin"/>
            </w:r>
            <w:r w:rsidR="00D269BF">
              <w:rPr>
                <w:noProof/>
                <w:webHidden/>
              </w:rPr>
              <w:instrText xml:space="preserve"> PAGEREF _Toc65318906 \h </w:instrText>
            </w:r>
            <w:r w:rsidR="00D269BF">
              <w:rPr>
                <w:noProof/>
                <w:webHidden/>
              </w:rPr>
            </w:r>
            <w:r w:rsidR="00D269BF">
              <w:rPr>
                <w:noProof/>
                <w:webHidden/>
              </w:rPr>
              <w:fldChar w:fldCharType="separate"/>
            </w:r>
            <w:r w:rsidR="00D269BF">
              <w:rPr>
                <w:noProof/>
                <w:webHidden/>
              </w:rPr>
              <w:t>4</w:t>
            </w:r>
            <w:r w:rsidR="00D269BF">
              <w:rPr>
                <w:noProof/>
                <w:webHidden/>
              </w:rPr>
              <w:fldChar w:fldCharType="end"/>
            </w:r>
          </w:hyperlink>
        </w:p>
        <w:p w14:paraId="391E36E6" w14:textId="6F72CDE5" w:rsidR="00D269BF" w:rsidRDefault="00C50C09">
          <w:pPr>
            <w:pStyle w:val="Inhopg1"/>
            <w:tabs>
              <w:tab w:val="right" w:leader="dot" w:pos="933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65318907" w:history="1">
            <w:r w:rsidR="00D269BF" w:rsidRPr="00970652">
              <w:rPr>
                <w:rStyle w:val="Hyperlink"/>
                <w:noProof/>
                <w:lang w:val="en-GB"/>
              </w:rPr>
              <w:t>Practicum 2</w:t>
            </w:r>
            <w:r w:rsidR="00D269BF">
              <w:rPr>
                <w:noProof/>
                <w:webHidden/>
              </w:rPr>
              <w:tab/>
            </w:r>
            <w:r w:rsidR="00D269BF">
              <w:rPr>
                <w:noProof/>
                <w:webHidden/>
              </w:rPr>
              <w:fldChar w:fldCharType="begin"/>
            </w:r>
            <w:r w:rsidR="00D269BF">
              <w:rPr>
                <w:noProof/>
                <w:webHidden/>
              </w:rPr>
              <w:instrText xml:space="preserve"> PAGEREF _Toc65318907 \h </w:instrText>
            </w:r>
            <w:r w:rsidR="00D269BF">
              <w:rPr>
                <w:noProof/>
                <w:webHidden/>
              </w:rPr>
            </w:r>
            <w:r w:rsidR="00D269BF">
              <w:rPr>
                <w:noProof/>
                <w:webHidden/>
              </w:rPr>
              <w:fldChar w:fldCharType="separate"/>
            </w:r>
            <w:r w:rsidR="00D269BF">
              <w:rPr>
                <w:noProof/>
                <w:webHidden/>
              </w:rPr>
              <w:t>5</w:t>
            </w:r>
            <w:r w:rsidR="00D269BF">
              <w:rPr>
                <w:noProof/>
                <w:webHidden/>
              </w:rPr>
              <w:fldChar w:fldCharType="end"/>
            </w:r>
          </w:hyperlink>
        </w:p>
        <w:p w14:paraId="572CEAAC" w14:textId="7F44A2FF" w:rsidR="00D269BF" w:rsidRDefault="00C50C09">
          <w:pPr>
            <w:pStyle w:val="Inhopg1"/>
            <w:tabs>
              <w:tab w:val="right" w:leader="dot" w:pos="9332"/>
            </w:tabs>
            <w:rPr>
              <w:rFonts w:eastAsiaTheme="minorEastAsia"/>
              <w:noProof/>
              <w:szCs w:val="22"/>
              <w:lang w:val="en-GB" w:eastAsia="en-GB"/>
            </w:rPr>
          </w:pPr>
          <w:hyperlink w:anchor="_Toc65318908" w:history="1">
            <w:r w:rsidR="00D269BF" w:rsidRPr="00970652">
              <w:rPr>
                <w:rStyle w:val="Hyperlink"/>
                <w:noProof/>
                <w:lang w:val="en-GB"/>
              </w:rPr>
              <w:t>Conclusie</w:t>
            </w:r>
            <w:r w:rsidR="00D269BF">
              <w:rPr>
                <w:noProof/>
                <w:webHidden/>
              </w:rPr>
              <w:tab/>
            </w:r>
            <w:r w:rsidR="00D269BF">
              <w:rPr>
                <w:noProof/>
                <w:webHidden/>
              </w:rPr>
              <w:fldChar w:fldCharType="begin"/>
            </w:r>
            <w:r w:rsidR="00D269BF">
              <w:rPr>
                <w:noProof/>
                <w:webHidden/>
              </w:rPr>
              <w:instrText xml:space="preserve"> PAGEREF _Toc65318908 \h </w:instrText>
            </w:r>
            <w:r w:rsidR="00D269BF">
              <w:rPr>
                <w:noProof/>
                <w:webHidden/>
              </w:rPr>
            </w:r>
            <w:r w:rsidR="00D269BF">
              <w:rPr>
                <w:noProof/>
                <w:webHidden/>
              </w:rPr>
              <w:fldChar w:fldCharType="separate"/>
            </w:r>
            <w:r w:rsidR="00D269BF">
              <w:rPr>
                <w:noProof/>
                <w:webHidden/>
              </w:rPr>
              <w:t>6</w:t>
            </w:r>
            <w:r w:rsidR="00D269BF">
              <w:rPr>
                <w:noProof/>
                <w:webHidden/>
              </w:rPr>
              <w:fldChar w:fldCharType="end"/>
            </w:r>
          </w:hyperlink>
        </w:p>
        <w:p w14:paraId="4AFFAAB0" w14:textId="7133AF82" w:rsidR="00D35173" w:rsidRPr="00E279A6" w:rsidRDefault="00D35173">
          <w:r w:rsidRPr="00E279A6">
            <w:rPr>
              <w:b/>
              <w:bCs/>
            </w:rPr>
            <w:fldChar w:fldCharType="end"/>
          </w:r>
        </w:p>
      </w:sdtContent>
    </w:sdt>
    <w:p w14:paraId="700D1972" w14:textId="26BE53C6" w:rsidR="00E279A6" w:rsidRDefault="00E279A6">
      <w:r>
        <w:br w:type="page"/>
      </w:r>
    </w:p>
    <w:p w14:paraId="38465ABC" w14:textId="77777777" w:rsidR="00E279A6" w:rsidRDefault="00E279A6"/>
    <w:p w14:paraId="13D547AE" w14:textId="4DA3419F" w:rsidR="00E279A6" w:rsidRPr="003931B1" w:rsidRDefault="002C6D77" w:rsidP="00E279A6">
      <w:pPr>
        <w:pStyle w:val="Kop1"/>
      </w:pPr>
      <w:bookmarkStart w:id="2" w:name="_Toc65318906"/>
      <w:r w:rsidRPr="003931B1">
        <w:t>Practicum 1</w:t>
      </w:r>
      <w:bookmarkEnd w:id="2"/>
    </w:p>
    <w:p w14:paraId="0C6067DF" w14:textId="7CCBB078" w:rsidR="00F81943" w:rsidRDefault="000F374B" w:rsidP="001B7CD8">
      <w:pPr>
        <w:pStyle w:val="Kop2"/>
      </w:pPr>
      <w:r>
        <w:t>Opdracht 1</w:t>
      </w:r>
      <w:r w:rsidR="00A63A8B" w:rsidRPr="00A63A8B">
        <w:t>: installatie van de tool-chain</w:t>
      </w:r>
    </w:p>
    <w:p w14:paraId="2D3DF2FE" w14:textId="0A955EB1" w:rsidR="00A63A8B" w:rsidRDefault="00A63A8B">
      <w:r>
        <w:t>Zoals duidelijk deze opdracht was het installeren van de software die nodig zal zijn voor de rest van de practica</w:t>
      </w:r>
      <w:r w:rsidR="001B7CD8">
        <w:t>.</w:t>
      </w:r>
    </w:p>
    <w:p w14:paraId="0C5EB895" w14:textId="223929F9" w:rsidR="000F374B" w:rsidRDefault="008F4050" w:rsidP="001E4959">
      <w:pPr>
        <w:pStyle w:val="Kop2"/>
      </w:pPr>
      <w:r>
        <w:t>Opdracht 2</w:t>
      </w:r>
      <w:r w:rsidR="001E4959">
        <w:t xml:space="preserve">: Experimenteren met \ </w:t>
      </w:r>
      <w:proofErr w:type="spellStart"/>
      <w:r w:rsidR="001E4959">
        <w:t>Hello</w:t>
      </w:r>
      <w:proofErr w:type="spellEnd"/>
      <w:r w:rsidR="001E4959">
        <w:t xml:space="preserve"> World</w:t>
      </w:r>
    </w:p>
    <w:p w14:paraId="6EE7430D" w14:textId="08DCDC8C" w:rsidR="000F374B" w:rsidRDefault="001E4959">
      <w:r>
        <w:t xml:space="preserve">In deze opdracht </w:t>
      </w:r>
      <w:r w:rsidR="00E8188F">
        <w:t>heb ik gebruik gemaakt van de code die gegeven was.</w:t>
      </w:r>
      <w:r w:rsidR="00E200CC">
        <w:t xml:space="preserve"> Wel moest ik in beide gevallen de </w:t>
      </w:r>
      <w:r w:rsidR="001A44DA">
        <w:t xml:space="preserve">functie </w:t>
      </w:r>
      <w:proofErr w:type="spellStart"/>
      <w:r w:rsidR="00797C14" w:rsidRPr="00797C14">
        <w:t>nvs_flash_init</w:t>
      </w:r>
      <w:proofErr w:type="spellEnd"/>
      <w:r w:rsidR="00797C14">
        <w:t>()</w:t>
      </w:r>
      <w:r w:rsidR="001A44DA">
        <w:t xml:space="preserve"> naar </w:t>
      </w:r>
      <w:proofErr w:type="spellStart"/>
      <w:r w:rsidR="001A44DA" w:rsidRPr="001A44DA">
        <w:t>ets_timer_init</w:t>
      </w:r>
      <w:proofErr w:type="spellEnd"/>
      <w:r w:rsidR="001A44DA" w:rsidRPr="001A44DA">
        <w:t>()</w:t>
      </w:r>
      <w:r w:rsidR="001A44DA">
        <w:t xml:space="preserve"> veranderen.</w:t>
      </w:r>
      <w:r w:rsidR="007C5A66">
        <w:t xml:space="preserve"> </w:t>
      </w:r>
      <w:r w:rsidR="00BC59AD">
        <w:t xml:space="preserve">De eerste </w:t>
      </w:r>
      <w:proofErr w:type="spellStart"/>
      <w:r w:rsidR="00BC59AD">
        <w:t>hello</w:t>
      </w:r>
      <w:proofErr w:type="spellEnd"/>
      <w:r w:rsidR="00BC59AD">
        <w:t xml:space="preserve"> </w:t>
      </w:r>
      <w:proofErr w:type="spellStart"/>
      <w:r w:rsidR="00BC59AD">
        <w:t>world</w:t>
      </w:r>
      <w:proofErr w:type="spellEnd"/>
      <w:r w:rsidR="00BC59AD">
        <w:t xml:space="preserve"> code zorgt ervoor dat de volgende dingen in de console komen.</w:t>
      </w:r>
    </w:p>
    <w:p w14:paraId="7DF27EA2" w14:textId="77777777" w:rsidR="00BC59AD" w:rsidRDefault="00BC59AD"/>
    <w:p w14:paraId="07A78478" w14:textId="77777777" w:rsidR="00BC59AD" w:rsidRPr="0043306E" w:rsidRDefault="00BC59AD" w:rsidP="00BC59AD">
      <w:pPr>
        <w:rPr>
          <w:lang w:val="en-GB"/>
        </w:rPr>
      </w:pPr>
      <w:r w:rsidRPr="0043306E">
        <w:rPr>
          <w:lang w:val="en-GB"/>
        </w:rPr>
        <w:t>Hello world!</w:t>
      </w:r>
    </w:p>
    <w:p w14:paraId="4091B37B" w14:textId="77777777" w:rsidR="00BC59AD" w:rsidRPr="0043306E" w:rsidRDefault="00BC59AD" w:rsidP="00BC59AD">
      <w:pPr>
        <w:rPr>
          <w:lang w:val="en-GB"/>
        </w:rPr>
      </w:pPr>
      <w:r w:rsidRPr="0043306E">
        <w:rPr>
          <w:lang w:val="en-GB"/>
        </w:rPr>
        <w:t>Restarting in 10 seconds...</w:t>
      </w:r>
    </w:p>
    <w:p w14:paraId="309F3EE4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9 seconds...</w:t>
      </w:r>
    </w:p>
    <w:p w14:paraId="683C760F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8 seconds...</w:t>
      </w:r>
    </w:p>
    <w:p w14:paraId="728A175B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7 seconds...</w:t>
      </w:r>
    </w:p>
    <w:p w14:paraId="36AEEC34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6 seconds...</w:t>
      </w:r>
    </w:p>
    <w:p w14:paraId="6FA86154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5 seconds...</w:t>
      </w:r>
    </w:p>
    <w:p w14:paraId="29AAB693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4 seconds...</w:t>
      </w:r>
    </w:p>
    <w:p w14:paraId="152ADDFA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3 seconds...</w:t>
      </w:r>
    </w:p>
    <w:p w14:paraId="2892789E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2 seconds...</w:t>
      </w:r>
    </w:p>
    <w:p w14:paraId="162A131A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1 seconds...</w:t>
      </w:r>
    </w:p>
    <w:p w14:paraId="672B8DC8" w14:textId="77777777" w:rsidR="00BC59AD" w:rsidRPr="00BC59AD" w:rsidRDefault="00BC59AD" w:rsidP="00BC59AD">
      <w:pPr>
        <w:rPr>
          <w:lang w:val="en-GB"/>
        </w:rPr>
      </w:pPr>
      <w:r w:rsidRPr="00BC59AD">
        <w:rPr>
          <w:lang w:val="en-GB"/>
        </w:rPr>
        <w:t>Restarting in 0 seconds...</w:t>
      </w:r>
    </w:p>
    <w:p w14:paraId="74F9D951" w14:textId="77777777" w:rsidR="00A31CC9" w:rsidRDefault="00BC59AD" w:rsidP="00BC59AD">
      <w:proofErr w:type="spellStart"/>
      <w:r>
        <w:t>Restarting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Pr="003931B1">
        <w:t xml:space="preserve"> </w:t>
      </w:r>
    </w:p>
    <w:p w14:paraId="636BA3B6" w14:textId="77777777" w:rsidR="00A31CC9" w:rsidRDefault="00A31CC9" w:rsidP="00BC59AD"/>
    <w:p w14:paraId="09378FC9" w14:textId="77777777" w:rsidR="0049642F" w:rsidRDefault="00797C14" w:rsidP="00BC59AD">
      <w:r>
        <w:t xml:space="preserve">Met de tweede code moest ik ook de pin die gebruikt wordt om het lampje te laten knipperen naar 2 zetten en dan krijg je een </w:t>
      </w:r>
      <w:r w:rsidR="00B84B28">
        <w:t xml:space="preserve">knipperend blauw lampje om de seconde. Ook wordt er in de console </w:t>
      </w:r>
      <w:r w:rsidR="007440CA">
        <w:t>“</w:t>
      </w:r>
      <w:proofErr w:type="spellStart"/>
      <w:r w:rsidR="0049642F" w:rsidRPr="0049642F">
        <w:t>Hello</w:t>
      </w:r>
      <w:proofErr w:type="spellEnd"/>
      <w:r w:rsidR="0049642F" w:rsidRPr="0049642F">
        <w:t xml:space="preserve"> </w:t>
      </w:r>
      <w:proofErr w:type="spellStart"/>
      <w:r w:rsidR="0049642F" w:rsidRPr="0049642F">
        <w:t>world</w:t>
      </w:r>
      <w:proofErr w:type="spellEnd"/>
      <w:r w:rsidR="0049642F" w:rsidRPr="0049642F">
        <w:t>!</w:t>
      </w:r>
      <w:r w:rsidR="007440CA">
        <w:t>” om de 0.1 seconde geprint.</w:t>
      </w:r>
    </w:p>
    <w:p w14:paraId="35653E6C" w14:textId="77777777" w:rsidR="00F06F7D" w:rsidRDefault="00F06F7D">
      <w:r>
        <w:br w:type="page"/>
      </w:r>
    </w:p>
    <w:p w14:paraId="690EBB7B" w14:textId="77777777" w:rsidR="00E279A6" w:rsidRPr="003931B1" w:rsidRDefault="00E279A6" w:rsidP="00E279A6"/>
    <w:p w14:paraId="31E25E39" w14:textId="1D1E1646" w:rsidR="00E279A6" w:rsidRPr="003931B1" w:rsidRDefault="002C6D77" w:rsidP="00E279A6">
      <w:pPr>
        <w:pStyle w:val="Kop1"/>
      </w:pPr>
      <w:bookmarkStart w:id="3" w:name="_Toc65318907"/>
      <w:r w:rsidRPr="003931B1">
        <w:t xml:space="preserve">Practicum </w:t>
      </w:r>
      <w:r w:rsidR="00E279A6" w:rsidRPr="003931B1">
        <w:t>2</w:t>
      </w:r>
      <w:bookmarkEnd w:id="3"/>
    </w:p>
    <w:p w14:paraId="2FB6E178" w14:textId="77777777" w:rsidR="00B857F8" w:rsidRDefault="00B857F8" w:rsidP="00B857F8">
      <w:pPr>
        <w:pStyle w:val="Kop2"/>
      </w:pPr>
      <w:r w:rsidRPr="00B857F8">
        <w:t xml:space="preserve">Opdracht 1: </w:t>
      </w:r>
      <w:proofErr w:type="spellStart"/>
      <w:r w:rsidRPr="00B857F8">
        <w:t>Lifecycle</w:t>
      </w:r>
      <w:proofErr w:type="spellEnd"/>
      <w:r w:rsidRPr="00B857F8">
        <w:t xml:space="preserve"> van een </w:t>
      </w:r>
      <w:proofErr w:type="spellStart"/>
      <w:r w:rsidRPr="00B857F8">
        <w:t>task</w:t>
      </w:r>
      <w:proofErr w:type="spellEnd"/>
    </w:p>
    <w:p w14:paraId="3011DB53" w14:textId="77777777" w:rsidR="000951E2" w:rsidRDefault="00B857F8" w:rsidP="00B857F8">
      <w:r>
        <w:t xml:space="preserve">In deze opdracht </w:t>
      </w:r>
      <w:r w:rsidR="000951E2">
        <w:t>heb ik de volgende code geschreven:</w:t>
      </w:r>
    </w:p>
    <w:p w14:paraId="5179B563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&lt;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stdio.h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&gt;</w:t>
      </w:r>
    </w:p>
    <w:p w14:paraId="4530687D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freertos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FreeRTOS.h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6D254EDC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freertos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/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task.h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4B4F4AC1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esp_system.h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3BF39944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#include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"driver/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gpio.h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</w:p>
    <w:p w14:paraId="0B4BA6AA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0457CE1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lifecycle_task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*</w:t>
      </w:r>
      <w:proofErr w:type="spellStart"/>
      <w:r w:rsidRPr="008D625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pvParameter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34D4BBA0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 started</w:t>
      </w:r>
      <w:r w:rsidRPr="008D625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602EB493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8D625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7AD2683B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</w:p>
    <w:p w14:paraId="74F590CC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(;;){</w:t>
      </w:r>
    </w:p>
    <w:p w14:paraId="0BC0DB92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proofErr w:type="spellStart"/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portTICK_RATE_MS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0B43474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625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++;</w:t>
      </w:r>
    </w:p>
    <w:p w14:paraId="1C4CF366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4F225ECE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r w:rsidRPr="008D625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== 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749BE681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weer</w:t>
      </w:r>
      <w:proofErr w:type="spellEnd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 3 </w:t>
      </w:r>
      <w:proofErr w:type="spellStart"/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seconden</w:t>
      </w:r>
      <w:proofErr w:type="spellEnd"/>
      <w:r w:rsidRPr="008D625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BE6C6F8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7F6BE557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694A4538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r w:rsidRPr="008D625C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timer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6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==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614E770B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vTaskPrioritySet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proofErr w:type="spellStart"/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uxTaskPriorityGet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)-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A39CAF3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</w:p>
    <w:p w14:paraId="362B799C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 priority set to %d</w:t>
      </w:r>
      <w:r w:rsidRPr="008D625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uxTaskPriorityGet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));</w:t>
      </w:r>
    </w:p>
    <w:p w14:paraId="3CE52B64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</w:p>
    <w:p w14:paraId="3EBE6D60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</w:t>
      </w: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uxTaskPriorityGet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 == 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2A76D1BF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printf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 is being deleted!</w:t>
      </w:r>
      <w:r w:rsidRPr="008D625C">
        <w:rPr>
          <w:rFonts w:ascii="Consolas" w:eastAsia="Times New Roman" w:hAnsi="Consolas" w:cs="Times New Roman"/>
          <w:color w:val="D7BA7D"/>
          <w:sz w:val="21"/>
          <w:szCs w:val="21"/>
          <w:lang w:val="en-GB" w:eastAsia="en-GB"/>
        </w:rPr>
        <w:t>\n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2B594602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vTaskDelete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ADF885B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    }</w:t>
      </w:r>
    </w:p>
    <w:p w14:paraId="0C7EC56E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7668D38A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2E885962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3FD9CF01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21E7415E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app_main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</w:t>
      </w:r>
    </w:p>
    <w:p w14:paraId="3FC36B1F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46F1520A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ets_timer_init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();</w:t>
      </w:r>
    </w:p>
    <w:p w14:paraId="32E511F1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xTaskCreate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(&amp;</w:t>
      </w:r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lifecycle_task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D625C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"lifecycle_task"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2048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8EE08E5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8D625C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(;;){</w:t>
      </w:r>
    </w:p>
    <w:p w14:paraId="7ED7F176" w14:textId="77777777" w:rsidR="008D625C" w:rsidRPr="008D625C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8D625C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8D625C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proofErr w:type="spellStart"/>
      <w:r w:rsidRPr="008D625C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portTICK_PERIOD_MS</w:t>
      </w:r>
      <w:proofErr w:type="spellEnd"/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D572584" w14:textId="77777777" w:rsidR="008D625C" w:rsidRPr="0043306E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625C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3471749" w14:textId="77777777" w:rsidR="008D625C" w:rsidRPr="0043306E" w:rsidRDefault="008D625C" w:rsidP="008D62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13C1EE5" w14:textId="77777777" w:rsidR="000951E2" w:rsidRDefault="000951E2" w:rsidP="00B857F8"/>
    <w:p w14:paraId="3DBFBA8B" w14:textId="77777777" w:rsidR="00C501A1" w:rsidRDefault="000951E2" w:rsidP="00B857F8">
      <w:r>
        <w:t xml:space="preserve">Deze code resulteert in </w:t>
      </w:r>
      <w:r w:rsidR="00C501A1">
        <w:t>de volgende console output:</w:t>
      </w:r>
    </w:p>
    <w:p w14:paraId="0317DB7D" w14:textId="77777777" w:rsidR="00C501A1" w:rsidRDefault="00C501A1" w:rsidP="00C501A1">
      <w:proofErr w:type="spellStart"/>
      <w:r>
        <w:t>task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454C0CF2" w14:textId="77777777" w:rsidR="00C501A1" w:rsidRDefault="00C501A1" w:rsidP="00C501A1">
      <w:r>
        <w:t>weer 3 seconden</w:t>
      </w:r>
    </w:p>
    <w:p w14:paraId="11998526" w14:textId="77777777" w:rsidR="00C501A1" w:rsidRDefault="00C501A1" w:rsidP="00C501A1">
      <w:r>
        <w:t>weer 3 seconden</w:t>
      </w:r>
    </w:p>
    <w:p w14:paraId="4995B621" w14:textId="77777777" w:rsidR="00C501A1" w:rsidRPr="00C501A1" w:rsidRDefault="00C501A1" w:rsidP="00C501A1">
      <w:pPr>
        <w:rPr>
          <w:lang w:val="en-GB"/>
        </w:rPr>
      </w:pPr>
      <w:r w:rsidRPr="00C501A1">
        <w:rPr>
          <w:lang w:val="en-GB"/>
        </w:rPr>
        <w:t>task priority set to 4</w:t>
      </w:r>
    </w:p>
    <w:p w14:paraId="0F78FA17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2F1EFFA0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lastRenderedPageBreak/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53416A9A" w14:textId="77777777" w:rsidR="00C501A1" w:rsidRPr="00C501A1" w:rsidRDefault="00C501A1" w:rsidP="00C501A1">
      <w:pPr>
        <w:rPr>
          <w:lang w:val="en-GB"/>
        </w:rPr>
      </w:pPr>
      <w:r w:rsidRPr="00C501A1">
        <w:rPr>
          <w:lang w:val="en-GB"/>
        </w:rPr>
        <w:t>task priority set to 3</w:t>
      </w:r>
    </w:p>
    <w:p w14:paraId="0FA368BF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0AF60FDA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1CCAD4F8" w14:textId="77777777" w:rsidR="00C501A1" w:rsidRPr="00C501A1" w:rsidRDefault="00C501A1" w:rsidP="00C501A1">
      <w:pPr>
        <w:rPr>
          <w:lang w:val="en-GB"/>
        </w:rPr>
      </w:pPr>
      <w:r w:rsidRPr="00C501A1">
        <w:rPr>
          <w:lang w:val="en-GB"/>
        </w:rPr>
        <w:t>task priority set to 2</w:t>
      </w:r>
    </w:p>
    <w:p w14:paraId="2C58FF78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6D4D5C1C" w14:textId="77777777" w:rsidR="00C501A1" w:rsidRPr="00C501A1" w:rsidRDefault="00C501A1" w:rsidP="00C501A1">
      <w:pPr>
        <w:rPr>
          <w:lang w:val="en-GB"/>
        </w:rPr>
      </w:pPr>
      <w:proofErr w:type="spellStart"/>
      <w:r w:rsidRPr="00C501A1">
        <w:rPr>
          <w:lang w:val="en-GB"/>
        </w:rPr>
        <w:t>weer</w:t>
      </w:r>
      <w:proofErr w:type="spellEnd"/>
      <w:r w:rsidRPr="00C501A1">
        <w:rPr>
          <w:lang w:val="en-GB"/>
        </w:rPr>
        <w:t xml:space="preserve"> 3 </w:t>
      </w:r>
      <w:proofErr w:type="spellStart"/>
      <w:r w:rsidRPr="00C501A1">
        <w:rPr>
          <w:lang w:val="en-GB"/>
        </w:rPr>
        <w:t>seconden</w:t>
      </w:r>
      <w:proofErr w:type="spellEnd"/>
    </w:p>
    <w:p w14:paraId="4BD37CE1" w14:textId="77777777" w:rsidR="00C501A1" w:rsidRPr="00C501A1" w:rsidRDefault="00C501A1" w:rsidP="00C501A1">
      <w:pPr>
        <w:rPr>
          <w:lang w:val="en-GB"/>
        </w:rPr>
      </w:pPr>
      <w:r w:rsidRPr="00C501A1">
        <w:rPr>
          <w:lang w:val="en-GB"/>
        </w:rPr>
        <w:t>task priority set to 1</w:t>
      </w:r>
    </w:p>
    <w:p w14:paraId="0A7CCD92" w14:textId="77777777" w:rsidR="008D625C" w:rsidRDefault="00C501A1" w:rsidP="00C501A1">
      <w:proofErr w:type="spellStart"/>
      <w:r>
        <w:t>Task</w:t>
      </w:r>
      <w:proofErr w:type="spellEnd"/>
      <w:r>
        <w:t xml:space="preserve"> is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!</w:t>
      </w:r>
      <w:r w:rsidRPr="00B857F8">
        <w:t xml:space="preserve"> </w:t>
      </w:r>
    </w:p>
    <w:p w14:paraId="6D5CD756" w14:textId="77777777" w:rsidR="008D625C" w:rsidRDefault="008D625C" w:rsidP="00C501A1"/>
    <w:p w14:paraId="4D0F27AE" w14:textId="03796DBC" w:rsidR="008D625C" w:rsidRDefault="008D625C" w:rsidP="00C501A1">
      <w:r>
        <w:t xml:space="preserve">Hieruit is dus te halen dat de prioriteit van de </w:t>
      </w:r>
      <w:proofErr w:type="spellStart"/>
      <w:r>
        <w:t>task</w:t>
      </w:r>
      <w:proofErr w:type="spellEnd"/>
      <w:r>
        <w:t xml:space="preserve"> met een verlaag wordt totdat deze een wordt en dan wordt deze verwijderd.</w:t>
      </w:r>
    </w:p>
    <w:p w14:paraId="3EE6FED7" w14:textId="77777777" w:rsidR="004F34D7" w:rsidRDefault="004F34D7" w:rsidP="004F34D7">
      <w:pPr>
        <w:pStyle w:val="Kop2"/>
      </w:pPr>
      <w:r>
        <w:t xml:space="preserve">Opdracht 2: Periodieke </w:t>
      </w:r>
      <w:proofErr w:type="spellStart"/>
      <w:r>
        <w:t>tasks</w:t>
      </w:r>
      <w:proofErr w:type="spellEnd"/>
      <w:r w:rsidRPr="00B857F8">
        <w:t xml:space="preserve"> </w:t>
      </w:r>
    </w:p>
    <w:p w14:paraId="1A726B28" w14:textId="4CD11480" w:rsidR="004F34D7" w:rsidRDefault="00894538" w:rsidP="004F34D7">
      <w:r>
        <w:t xml:space="preserve">Voor deze opdracht heb ik twee verschillende </w:t>
      </w:r>
      <w:proofErr w:type="spellStart"/>
      <w:r>
        <w:t>tasks</w:t>
      </w:r>
      <w:proofErr w:type="spellEnd"/>
      <w:r>
        <w:t xml:space="preserve"> gedefinieerd</w:t>
      </w:r>
      <w:r w:rsidR="000A5380">
        <w:t xml:space="preserve">, een voor het rode lampje en een voor het groene lampje. </w:t>
      </w:r>
    </w:p>
    <w:p w14:paraId="02ECD9E5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ROOD_GPIO 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12</w:t>
      </w:r>
    </w:p>
    <w:p w14:paraId="536FD459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#define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 GROEN_GPIO 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13</w:t>
      </w:r>
    </w:p>
    <w:p w14:paraId="04322FFB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4676BE8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rood_task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*</w:t>
      </w:r>
      <w:proofErr w:type="spellStart"/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pvParameters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5EA34DD7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double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39EE118A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gpio_pad_select_gpio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ROOD_GPIO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D23AC34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gpio_set_direction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ROOD_GPIO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CD010F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GPIO_MODE_OUTPUT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5C923542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7012143E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D010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(;;){</w:t>
      </w:r>
    </w:p>
    <w:p w14:paraId="009F849D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</w:t>
      </w:r>
      <w:proofErr w:type="spellStart"/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portTICK_PERIOD_MS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02AF38B5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gpio_set_level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ROOD_GPIO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71F17AD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</w:t>
      </w:r>
      <w:proofErr w:type="spellStart"/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portTICK_PERIOD_MS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EDC155C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gpio_set_level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ROOD_GPIO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C2C3CE1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}</w:t>
      </w:r>
    </w:p>
    <w:p w14:paraId="48286CC0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}</w:t>
      </w:r>
    </w:p>
    <w:p w14:paraId="51E0DE49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3ABC7CDF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groen_task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void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*</w:t>
      </w:r>
      <w:proofErr w:type="spellStart"/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pvParameters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){</w:t>
      </w:r>
    </w:p>
    <w:p w14:paraId="6C0F557E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double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0.2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234FC4DA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gpio_pad_select_gpio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GROEN_GPIO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63F9F42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gpio_set_direction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GROEN_GPIO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CD010F">
        <w:rPr>
          <w:rFonts w:ascii="Consolas" w:eastAsia="Times New Roman" w:hAnsi="Consolas" w:cs="Times New Roman"/>
          <w:color w:val="4FC1FF"/>
          <w:sz w:val="21"/>
          <w:szCs w:val="21"/>
          <w:lang w:val="en-GB" w:eastAsia="en-GB"/>
        </w:rPr>
        <w:t>GPIO_MODE_OUTPUT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11CD8C6F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</w:p>
    <w:p w14:paraId="15912F8E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D010F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(;;){</w:t>
      </w:r>
    </w:p>
    <w:p w14:paraId="7DDA1B05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</w:t>
      </w:r>
      <w:proofErr w:type="spellStart"/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portTICK_PERIOD_MS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34B971D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gpio_set_level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GROEN_GPIO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75F0F698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vTaskDelay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((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1000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CD010F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hertz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)/</w:t>
      </w:r>
      <w:proofErr w:type="spellStart"/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portTICK_PERIOD_MS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383114DD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CD010F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gpio_set_level</w:t>
      </w:r>
      <w:proofErr w:type="spellEnd"/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CD010F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GROEN_GPIO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CD010F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0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);</w:t>
      </w:r>
    </w:p>
    <w:p w14:paraId="4DFA2EA3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</w:t>
      </w: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1DC0094" w14:textId="77777777" w:rsidR="00CD010F" w:rsidRPr="00CD010F" w:rsidRDefault="00CD010F" w:rsidP="00CD01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D010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C0C57E2" w14:textId="1A1E8616" w:rsidR="00CD010F" w:rsidRDefault="00CD010F" w:rsidP="004F34D7">
      <w:r>
        <w:t xml:space="preserve">Deze twee </w:t>
      </w:r>
      <w:proofErr w:type="spellStart"/>
      <w:r>
        <w:t>tasks</w:t>
      </w:r>
      <w:proofErr w:type="spellEnd"/>
      <w:r>
        <w:t xml:space="preserve"> start ik vanaf de </w:t>
      </w:r>
      <w:proofErr w:type="spellStart"/>
      <w:r>
        <w:t>app_main</w:t>
      </w:r>
      <w:proofErr w:type="spellEnd"/>
      <w:r>
        <w:t xml:space="preserve">. Ik heb de lampjes </w:t>
      </w:r>
      <w:r w:rsidR="00860949">
        <w:t xml:space="preserve">achter GPIO 12 en 13 gezet met achter elk een 230 ohm weerstand. </w:t>
      </w:r>
      <w:r w:rsidR="00232351">
        <w:t>In de volgende link kan je het circuit in actie zien.</w:t>
      </w:r>
    </w:p>
    <w:p w14:paraId="200AC991" w14:textId="519F3FA1" w:rsidR="00232351" w:rsidRDefault="00C50C09" w:rsidP="004F34D7">
      <w:hyperlink r:id="rId11" w:history="1">
        <w:r w:rsidR="002710A5" w:rsidRPr="0038636D">
          <w:rPr>
            <w:rStyle w:val="Hyperlink"/>
          </w:rPr>
          <w:t>https://mymedia.avans.nl/media/t/1_kh1k9ver</w:t>
        </w:r>
      </w:hyperlink>
      <w:r w:rsidR="002710A5">
        <w:t xml:space="preserve"> </w:t>
      </w:r>
    </w:p>
    <w:p w14:paraId="56FD9446" w14:textId="350AD6FE" w:rsidR="002710A5" w:rsidRDefault="002710A5" w:rsidP="004F34D7">
      <w:r>
        <w:br w:type="page"/>
      </w:r>
    </w:p>
    <w:p w14:paraId="7BE6A231" w14:textId="77777777" w:rsidR="005C36B2" w:rsidRDefault="005C36B2" w:rsidP="004F34D7"/>
    <w:p w14:paraId="59C1CD43" w14:textId="0926812B" w:rsidR="002710A5" w:rsidRDefault="005C36B2" w:rsidP="005C36B2">
      <w:pPr>
        <w:pStyle w:val="Kop2"/>
      </w:pPr>
      <w:r>
        <w:t>Opdracht 3</w:t>
      </w:r>
    </w:p>
    <w:p w14:paraId="4BD62BD8" w14:textId="23EDF707" w:rsidR="004F34D7" w:rsidRDefault="000B4434" w:rsidP="004F34D7">
      <w:r>
        <w:t>In deze opdracht heb ik de volgende code gebruikt:</w:t>
      </w:r>
    </w:p>
    <w:p w14:paraId="49761FCA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for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int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proofErr w:type="spellStart"/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 </w:t>
      </w:r>
      <w:proofErr w:type="spellStart"/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&lt;=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++){</w:t>
      </w:r>
    </w:p>
    <w:p w14:paraId="53AE73D4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char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[]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= </w:t>
      </w:r>
      <w:r w:rsidRPr="000B443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"task20"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69E77FC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4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 </w:t>
      </w:r>
      <w:proofErr w:type="spellStart"/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/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0B443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'0'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686DF4EE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[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] =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%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+</w:t>
      </w:r>
      <w:r w:rsidRPr="000B4434">
        <w:rPr>
          <w:rFonts w:ascii="Consolas" w:eastAsia="Times New Roman" w:hAnsi="Consolas" w:cs="Times New Roman"/>
          <w:color w:val="CE9178"/>
          <w:sz w:val="21"/>
          <w:szCs w:val="21"/>
          <w:lang w:val="en-GB" w:eastAsia="en-GB"/>
        </w:rPr>
        <w:t>'0'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;</w:t>
      </w:r>
    </w:p>
    <w:p w14:paraId="5D5A4E5D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if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(</w:t>
      </w:r>
      <w:proofErr w:type="spellStart"/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i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&lt;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10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)</w:t>
      </w:r>
    </w:p>
    <w:p w14:paraId="6C7D21F2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{</w:t>
      </w:r>
    </w:p>
    <w:p w14:paraId="178C2ACA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0B443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xTaskCreate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(&amp;</w:t>
      </w:r>
      <w:proofErr w:type="spellStart"/>
      <w:r w:rsidRPr="000B443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name_task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2048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5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);</w:t>
      </w:r>
    </w:p>
    <w:p w14:paraId="7752542E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}</w:t>
      </w:r>
    </w:p>
    <w:p w14:paraId="2C746FE2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C586C0"/>
          <w:sz w:val="21"/>
          <w:szCs w:val="21"/>
          <w:lang w:val="en-GB" w:eastAsia="en-GB"/>
        </w:rPr>
        <w:t>else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{</w:t>
      </w:r>
    </w:p>
    <w:p w14:paraId="09F4FEA8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proofErr w:type="spellStart"/>
      <w:r w:rsidRPr="000B443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xTaskCreate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(&amp;</w:t>
      </w:r>
      <w:proofErr w:type="spellStart"/>
      <w:r w:rsidRPr="000B4434">
        <w:rPr>
          <w:rFonts w:ascii="Consolas" w:eastAsia="Times New Roman" w:hAnsi="Consolas" w:cs="Times New Roman"/>
          <w:color w:val="DCDCAA"/>
          <w:sz w:val="21"/>
          <w:szCs w:val="21"/>
          <w:lang w:val="en-GB" w:eastAsia="en-GB"/>
        </w:rPr>
        <w:t>name_task</w:t>
      </w:r>
      <w:proofErr w:type="spellEnd"/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B4434">
        <w:rPr>
          <w:rFonts w:ascii="Consolas" w:eastAsia="Times New Roman" w:hAnsi="Consolas" w:cs="Times New Roman"/>
          <w:color w:val="9CDCFE"/>
          <w:sz w:val="21"/>
          <w:szCs w:val="21"/>
          <w:lang w:val="en-GB" w:eastAsia="en-GB"/>
        </w:rPr>
        <w:t>name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 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2048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B5CEA8"/>
          <w:sz w:val="21"/>
          <w:szCs w:val="21"/>
          <w:lang w:val="en-GB" w:eastAsia="en-GB"/>
        </w:rPr>
        <w:t>3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,</w:t>
      </w:r>
      <w:r w:rsidRPr="000B4434">
        <w:rPr>
          <w:rFonts w:ascii="Consolas" w:eastAsia="Times New Roman" w:hAnsi="Consolas" w:cs="Times New Roman"/>
          <w:color w:val="569CD6"/>
          <w:sz w:val="21"/>
          <w:szCs w:val="21"/>
          <w:lang w:val="en-GB" w:eastAsia="en-GB"/>
        </w:rPr>
        <w:t>NULL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);</w:t>
      </w:r>
    </w:p>
    <w:p w14:paraId="16DA266F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val="en-GB" w:eastAsia="en-GB"/>
        </w:rPr>
        <w:t>        </w:t>
      </w: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       </w:t>
      </w:r>
    </w:p>
    <w:p w14:paraId="4A013B07" w14:textId="77777777" w:rsidR="000B4434" w:rsidRPr="000B4434" w:rsidRDefault="000B4434" w:rsidP="000B443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B443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1F8ED074" w14:textId="2A46E05D" w:rsidR="000B4434" w:rsidRDefault="000B4434" w:rsidP="004F34D7">
      <w:r>
        <w:t xml:space="preserve">Deze code bevat </w:t>
      </w:r>
      <w:r w:rsidR="00EA007D">
        <w:t xml:space="preserve">9 </w:t>
      </w:r>
      <w:proofErr w:type="spellStart"/>
      <w:r w:rsidR="00EA007D">
        <w:t>tasks</w:t>
      </w:r>
      <w:proofErr w:type="spellEnd"/>
      <w:r w:rsidR="00EA007D">
        <w:t xml:space="preserve"> met prioriteit 5 en de andere 11 hebben prioriteit 3. Deze </w:t>
      </w:r>
      <w:proofErr w:type="spellStart"/>
      <w:r w:rsidR="00EA007D">
        <w:t>task</w:t>
      </w:r>
      <w:r w:rsidR="0043306E">
        <w:t>s</w:t>
      </w:r>
      <w:proofErr w:type="spellEnd"/>
      <w:r w:rsidR="00EA007D">
        <w:t xml:space="preserve"> bevatten alleen deze </w:t>
      </w:r>
      <w:r w:rsidR="00BE4B7A">
        <w:t>code</w:t>
      </w:r>
      <w:r w:rsidR="00EA007D">
        <w:t>:</w:t>
      </w:r>
    </w:p>
    <w:p w14:paraId="4F1BE4A5" w14:textId="77777777" w:rsidR="00BE4B7A" w:rsidRPr="0043306E" w:rsidRDefault="00BE4B7A" w:rsidP="00BE4B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3306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(;;){</w:t>
      </w:r>
    </w:p>
    <w:p w14:paraId="7C1F7916" w14:textId="77777777" w:rsidR="00BE4B7A" w:rsidRPr="0043306E" w:rsidRDefault="00BE4B7A" w:rsidP="00BE4B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4330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printf</w:t>
      </w:r>
      <w:proofErr w:type="spellEnd"/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330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"%s</w:t>
      </w:r>
      <w:r w:rsidRPr="0043306E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43306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proofErr w:type="spellStart"/>
      <w:r w:rsidRPr="0043306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pcTaskGetTaskName</w:t>
      </w:r>
      <w:proofErr w:type="spellEnd"/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3306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14:paraId="5E753774" w14:textId="77777777" w:rsidR="00BE4B7A" w:rsidRPr="00BE4B7A" w:rsidRDefault="00BE4B7A" w:rsidP="00BE4B7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3306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BE4B7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C1B0DA2" w14:textId="7A4345CE" w:rsidR="00EA007D" w:rsidRDefault="00BE4B7A" w:rsidP="004F34D7">
      <w:r>
        <w:t>De console ziet er</w:t>
      </w:r>
      <w:r w:rsidR="00C00A67">
        <w:t xml:space="preserve"> </w:t>
      </w:r>
      <w:r>
        <w:t xml:space="preserve">uit dat alle </w:t>
      </w:r>
      <w:proofErr w:type="spellStart"/>
      <w:r w:rsidR="00413072">
        <w:t>tasks</w:t>
      </w:r>
      <w:proofErr w:type="spellEnd"/>
      <w:r w:rsidR="00413072">
        <w:t xml:space="preserve"> die voorkomen hebben een 0 na </w:t>
      </w:r>
      <w:proofErr w:type="spellStart"/>
      <w:r w:rsidR="00413072">
        <w:t>task</w:t>
      </w:r>
      <w:proofErr w:type="spellEnd"/>
      <w:r w:rsidR="00413072">
        <w:t xml:space="preserve"> dus weet je dat alleen de eerste 9 </w:t>
      </w:r>
      <w:proofErr w:type="spellStart"/>
      <w:r w:rsidR="00413072">
        <w:t>tasks</w:t>
      </w:r>
      <w:proofErr w:type="spellEnd"/>
      <w:r w:rsidR="00413072">
        <w:t xml:space="preserve"> aan de beurt komen en de andere 11 aan </w:t>
      </w:r>
      <w:proofErr w:type="spellStart"/>
      <w:r w:rsidR="00413072">
        <w:t>starvation</w:t>
      </w:r>
      <w:proofErr w:type="spellEnd"/>
      <w:r w:rsidR="00413072">
        <w:t xml:space="preserve"> leiden.</w:t>
      </w:r>
    </w:p>
    <w:p w14:paraId="70C27635" w14:textId="6F3DBF32" w:rsidR="00413072" w:rsidRDefault="00413072" w:rsidP="004F34D7"/>
    <w:p w14:paraId="2EDCC964" w14:textId="1E4CF051" w:rsidR="0033203B" w:rsidRDefault="0033203B">
      <w:r>
        <w:br w:type="page"/>
      </w:r>
    </w:p>
    <w:p w14:paraId="08AC1537" w14:textId="4CB6A4E3" w:rsidR="00413072" w:rsidRDefault="00413072" w:rsidP="004F34D7"/>
    <w:p w14:paraId="15E0845D" w14:textId="45141016" w:rsidR="0033203B" w:rsidRDefault="0033203B" w:rsidP="0033203B">
      <w:pPr>
        <w:pStyle w:val="Kop1"/>
      </w:pPr>
      <w:r>
        <w:t>Practicum 3</w:t>
      </w:r>
    </w:p>
    <w:p w14:paraId="51E22082" w14:textId="75241535" w:rsidR="0033203B" w:rsidRDefault="00C5182B" w:rsidP="00B27AC4">
      <w:pPr>
        <w:pStyle w:val="Kop2"/>
      </w:pPr>
      <w:r w:rsidRPr="00C5182B">
        <w:t xml:space="preserve">Opdracht 1: </w:t>
      </w:r>
      <w:proofErr w:type="spellStart"/>
      <w:r w:rsidRPr="00C5182B">
        <w:t>Dining</w:t>
      </w:r>
      <w:proofErr w:type="spellEnd"/>
      <w:r w:rsidRPr="00C5182B">
        <w:t xml:space="preserve"> </w:t>
      </w:r>
      <w:proofErr w:type="spellStart"/>
      <w:r w:rsidRPr="00C5182B">
        <w:t>Philosophers</w:t>
      </w:r>
      <w:proofErr w:type="spellEnd"/>
      <w:r w:rsidRPr="00C5182B">
        <w:t xml:space="preserve"> </w:t>
      </w:r>
      <w:proofErr w:type="spellStart"/>
      <w:r w:rsidRPr="00C5182B">
        <w:t>Problem</w:t>
      </w:r>
      <w:proofErr w:type="spellEnd"/>
    </w:p>
    <w:p w14:paraId="2FB767EF" w14:textId="2BF5F205" w:rsidR="00B27AC4" w:rsidRDefault="00A5296E" w:rsidP="00B27AC4">
      <w:r>
        <w:t xml:space="preserve">Deze opdracht was bedoeld om de </w:t>
      </w:r>
      <w:proofErr w:type="spellStart"/>
      <w:r>
        <w:t>semaphores</w:t>
      </w:r>
      <w:proofErr w:type="spellEnd"/>
      <w:r>
        <w:t xml:space="preserve"> te gebruiken. Dit heb ik niet kunnen doen doordat ik de </w:t>
      </w:r>
      <w:proofErr w:type="spellStart"/>
      <w:r>
        <w:t>semaphores</w:t>
      </w:r>
      <w:proofErr w:type="spellEnd"/>
      <w:r>
        <w:t xml:space="preserve"> op geen manier werkend kreeg. Wel heb ik de opdracht gemaakt met een </w:t>
      </w:r>
      <w:proofErr w:type="spellStart"/>
      <w:r>
        <w:t>boolean</w:t>
      </w:r>
      <w:proofErr w:type="spellEnd"/>
      <w:r>
        <w:t xml:space="preserve"> array die de </w:t>
      </w:r>
      <w:proofErr w:type="spellStart"/>
      <w:r>
        <w:t>semaphores</w:t>
      </w:r>
      <w:proofErr w:type="spellEnd"/>
      <w:r>
        <w:t xml:space="preserve"> zouden voor moeten stellen. </w:t>
      </w:r>
    </w:p>
    <w:p w14:paraId="15526EC1" w14:textId="512C11B9" w:rsidR="008F3987" w:rsidRDefault="008F3987" w:rsidP="00B27AC4">
      <w:r>
        <w:t xml:space="preserve">In deze opdracht heb ik gebruik gemaakt van </w:t>
      </w:r>
      <w:r w:rsidR="003B5F08">
        <w:t>4</w:t>
      </w:r>
      <w:r>
        <w:t xml:space="preserve"> hulp methodes naast de </w:t>
      </w:r>
      <w:proofErr w:type="spellStart"/>
      <w:r>
        <w:t>main</w:t>
      </w:r>
      <w:proofErr w:type="spellEnd"/>
      <w:r>
        <w:t xml:space="preserve"> en de </w:t>
      </w:r>
      <w:proofErr w:type="spellStart"/>
      <w:r>
        <w:t>task</w:t>
      </w:r>
      <w:proofErr w:type="spellEnd"/>
      <w:r>
        <w:t xml:space="preserve">. Deze hulp methodes </w:t>
      </w:r>
      <w:r w:rsidR="00673A31">
        <w:t xml:space="preserve">waren gemaakt om de </w:t>
      </w:r>
      <w:proofErr w:type="spellStart"/>
      <w:r w:rsidR="00673A31">
        <w:t>semaphores</w:t>
      </w:r>
      <w:proofErr w:type="spellEnd"/>
      <w:r w:rsidR="00673A31">
        <w:t xml:space="preserve"> te pakken en terug te leggen</w:t>
      </w:r>
      <w:r w:rsidR="003D324A">
        <w:t xml:space="preserve"> en de </w:t>
      </w:r>
      <w:proofErr w:type="spellStart"/>
      <w:r w:rsidR="003D324A">
        <w:t>leds</w:t>
      </w:r>
      <w:proofErr w:type="spellEnd"/>
      <w:r w:rsidR="003D324A">
        <w:t xml:space="preserve"> te initialiseren en de status en </w:t>
      </w:r>
      <w:proofErr w:type="spellStart"/>
      <w:r w:rsidR="003D324A">
        <w:t>leds</w:t>
      </w:r>
      <w:proofErr w:type="spellEnd"/>
      <w:r w:rsidR="003D324A">
        <w:t xml:space="preserve"> te zetten</w:t>
      </w:r>
      <w:r w:rsidR="009E2117">
        <w:t xml:space="preserve"> wanneer de </w:t>
      </w:r>
      <w:proofErr w:type="spellStart"/>
      <w:r w:rsidR="009E2117">
        <w:t>leds</w:t>
      </w:r>
      <w:proofErr w:type="spellEnd"/>
      <w:r w:rsidR="009E2117">
        <w:t xml:space="preserve"> aan staan</w:t>
      </w:r>
      <w:r w:rsidR="00673A31">
        <w:t>.</w:t>
      </w:r>
    </w:p>
    <w:p w14:paraId="4FA4AAD4" w14:textId="343ECEE9" w:rsidR="00673A31" w:rsidRDefault="009E2117" w:rsidP="00B27AC4">
      <w:r>
        <w:t xml:space="preserve">Voor de </w:t>
      </w:r>
      <w:proofErr w:type="spellStart"/>
      <w:r>
        <w:t>leds</w:t>
      </w:r>
      <w:proofErr w:type="spellEnd"/>
      <w:r>
        <w:t xml:space="preserve"> heb ik </w:t>
      </w:r>
      <w:r w:rsidR="001E325B">
        <w:t xml:space="preserve">pinnen 12, 13, 14, 26 en 27 gebruikt en </w:t>
      </w:r>
      <w:r w:rsidR="00E11CF3">
        <w:t xml:space="preserve">met een weerstand van 220 ohm ze naar </w:t>
      </w:r>
      <w:proofErr w:type="spellStart"/>
      <w:r w:rsidR="00E11CF3">
        <w:t>ground</w:t>
      </w:r>
      <w:proofErr w:type="spellEnd"/>
      <w:r w:rsidR="00E11CF3">
        <w:t xml:space="preserve"> geleid.</w:t>
      </w:r>
    </w:p>
    <w:p w14:paraId="68948FFE" w14:textId="4846E21B" w:rsidR="00E11CF3" w:rsidRDefault="00E11CF3" w:rsidP="00B27AC4">
      <w:r>
        <w:t xml:space="preserve">Voor een filmpje van de werking </w:t>
      </w:r>
      <w:r w:rsidR="00880219">
        <w:t>zie de volgende link:</w:t>
      </w:r>
    </w:p>
    <w:p w14:paraId="625CF169" w14:textId="4AB3A245" w:rsidR="00880219" w:rsidRDefault="00A032C2" w:rsidP="00B27AC4">
      <w:hyperlink r:id="rId12" w:history="1">
        <w:r w:rsidRPr="008E2C62">
          <w:rPr>
            <w:rStyle w:val="Hyperlink"/>
          </w:rPr>
          <w:t>https://mymedia.avans.nl/media/t/1_1znvt9ia</w:t>
        </w:r>
      </w:hyperlink>
      <w:r>
        <w:t xml:space="preserve"> </w:t>
      </w:r>
    </w:p>
    <w:p w14:paraId="68650B6E" w14:textId="77777777" w:rsidR="00A032C2" w:rsidRPr="00B27AC4" w:rsidRDefault="00A032C2" w:rsidP="00B27AC4"/>
    <w:p w14:paraId="4C54711A" w14:textId="596CD73D" w:rsidR="004F34D7" w:rsidRDefault="00B25912" w:rsidP="004F34D7">
      <w:r>
        <w:t xml:space="preserve">Voor de code zie </w:t>
      </w:r>
      <w:r w:rsidR="00CE5974">
        <w:t xml:space="preserve">de </w:t>
      </w:r>
      <w:proofErr w:type="spellStart"/>
      <w:r w:rsidR="00CE5974">
        <w:t>github</w:t>
      </w:r>
      <w:proofErr w:type="spellEnd"/>
      <w:r w:rsidR="00CE5974">
        <w:t xml:space="preserve"> of de volgende link:</w:t>
      </w:r>
    </w:p>
    <w:p w14:paraId="76DAD101" w14:textId="2E62B097" w:rsidR="00CE5974" w:rsidRDefault="00476839" w:rsidP="004F34D7">
      <w:hyperlink r:id="rId13" w:history="1">
        <w:r w:rsidRPr="008E2C62">
          <w:rPr>
            <w:rStyle w:val="Hyperlink"/>
          </w:rPr>
          <w:t>https://github.com/rpvos/OSLinux/blob/main/practicum3opdracht1/main/main.c</w:t>
        </w:r>
      </w:hyperlink>
      <w:r>
        <w:t xml:space="preserve"> </w:t>
      </w:r>
    </w:p>
    <w:p w14:paraId="1B1D538B" w14:textId="4F1AC84C" w:rsidR="00476839" w:rsidRDefault="00476839" w:rsidP="004F34D7"/>
    <w:p w14:paraId="5182EC6A" w14:textId="320566D3" w:rsidR="00476839" w:rsidRDefault="00476839" w:rsidP="00476839">
      <w:pPr>
        <w:pStyle w:val="Kop2"/>
      </w:pPr>
      <w:r>
        <w:t xml:space="preserve">Opdracht 2: </w:t>
      </w:r>
      <w:r w:rsidR="007D118E" w:rsidRPr="007D118E">
        <w:t>Readers-</w:t>
      </w:r>
      <w:proofErr w:type="spellStart"/>
      <w:r w:rsidR="007D118E" w:rsidRPr="007D118E">
        <w:t>Writers</w:t>
      </w:r>
      <w:proofErr w:type="spellEnd"/>
      <w:r w:rsidR="007D118E" w:rsidRPr="007D118E">
        <w:t xml:space="preserve"> </w:t>
      </w:r>
      <w:proofErr w:type="spellStart"/>
      <w:r w:rsidR="007D118E" w:rsidRPr="007D118E">
        <w:t>Problem</w:t>
      </w:r>
      <w:proofErr w:type="spellEnd"/>
    </w:p>
    <w:p w14:paraId="144677E2" w14:textId="77777777" w:rsidR="007D118E" w:rsidRPr="007D118E" w:rsidRDefault="007D118E" w:rsidP="007D118E"/>
    <w:p w14:paraId="6EA099CF" w14:textId="3F44C55E" w:rsidR="00E279A6" w:rsidRPr="00B857F8" w:rsidRDefault="00E279A6" w:rsidP="004F34D7">
      <w:r w:rsidRPr="00B857F8">
        <w:br w:type="page"/>
      </w:r>
    </w:p>
    <w:sectPr w:rsidR="00E279A6" w:rsidRPr="00B857F8" w:rsidSect="00861677">
      <w:headerReference w:type="default" r:id="rId14"/>
      <w:footerReference w:type="even" r:id="rId15"/>
      <w:footerReference w:type="default" r:id="rId16"/>
      <w:footerReference w:type="first" r:id="rId17"/>
      <w:pgSz w:w="11906" w:h="16838" w:code="9"/>
      <w:pgMar w:top="720" w:right="1282" w:bottom="720" w:left="1282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CF5D5" w14:textId="77777777" w:rsidR="00C50C09" w:rsidRDefault="00C50C09" w:rsidP="009849F5">
      <w:r>
        <w:separator/>
      </w:r>
    </w:p>
  </w:endnote>
  <w:endnote w:type="continuationSeparator" w:id="0">
    <w:p w14:paraId="6EFE4951" w14:textId="77777777" w:rsidR="00C50C09" w:rsidRDefault="00C50C09" w:rsidP="00984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-1361498569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A8B025A" w14:textId="77777777" w:rsidR="009849F5" w:rsidRDefault="009849F5" w:rsidP="00857BD4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end"/>
        </w:r>
      </w:p>
    </w:sdtContent>
  </w:sdt>
  <w:p w14:paraId="01E60BE5" w14:textId="77777777" w:rsidR="009849F5" w:rsidRDefault="009849F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inanummer"/>
      </w:rPr>
      <w:id w:val="1260028878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7BD60838" w14:textId="77777777" w:rsidR="009849F5" w:rsidRDefault="009849F5" w:rsidP="00857BD4">
        <w:pPr>
          <w:pStyle w:val="Voettekst"/>
          <w:framePr w:wrap="none" w:vAnchor="text" w:hAnchor="margin" w:xAlign="center" w:y="1"/>
          <w:rPr>
            <w:rStyle w:val="Paginanummer"/>
          </w:rPr>
        </w:pPr>
        <w:r>
          <w:rPr>
            <w:rStyle w:val="Paginanummer"/>
            <w:lang w:bidi="nl-NL"/>
          </w:rPr>
          <w:fldChar w:fldCharType="begin"/>
        </w:r>
        <w:r>
          <w:rPr>
            <w:rStyle w:val="Paginanummer"/>
            <w:lang w:bidi="nl-NL"/>
          </w:rPr>
          <w:instrText xml:space="preserve"> PAGE </w:instrText>
        </w:r>
        <w:r>
          <w:rPr>
            <w:rStyle w:val="Paginanummer"/>
            <w:lang w:bidi="nl-NL"/>
          </w:rPr>
          <w:fldChar w:fldCharType="separate"/>
        </w:r>
        <w:r w:rsidR="005C73AE">
          <w:rPr>
            <w:rStyle w:val="Paginanummer"/>
            <w:noProof/>
            <w:lang w:bidi="nl-NL"/>
          </w:rPr>
          <w:t>2</w:t>
        </w:r>
        <w:r>
          <w:rPr>
            <w:rStyle w:val="Paginanummer"/>
            <w:lang w:bidi="nl-NL"/>
          </w:rPr>
          <w:fldChar w:fldCharType="end"/>
        </w:r>
      </w:p>
    </w:sdtContent>
  </w:sdt>
  <w:p w14:paraId="5D0640B5" w14:textId="77777777" w:rsidR="009849F5" w:rsidRDefault="009849F5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B87F1" w14:textId="77777777" w:rsidR="009849F5" w:rsidRDefault="009849F5" w:rsidP="00857BD4">
    <w:pPr>
      <w:pStyle w:val="Voettekst"/>
      <w:framePr w:wrap="none" w:vAnchor="text" w:hAnchor="margin" w:xAlign="center" w:y="1"/>
      <w:rPr>
        <w:rStyle w:val="Paginanummer"/>
      </w:rPr>
    </w:pPr>
  </w:p>
  <w:p w14:paraId="1FAB0431" w14:textId="77777777" w:rsidR="009849F5" w:rsidRPr="009849F5" w:rsidRDefault="009849F5" w:rsidP="009849F5">
    <w:pPr>
      <w:pStyle w:val="Voettekst"/>
      <w:jc w:val="left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0EBD68" w14:textId="77777777" w:rsidR="00C50C09" w:rsidRDefault="00C50C09" w:rsidP="009849F5">
      <w:r>
        <w:separator/>
      </w:r>
    </w:p>
  </w:footnote>
  <w:footnote w:type="continuationSeparator" w:id="0">
    <w:p w14:paraId="7E727673" w14:textId="77777777" w:rsidR="00C50C09" w:rsidRDefault="00C50C09" w:rsidP="00984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4D527" w14:textId="1381EE98" w:rsidR="009849F5" w:rsidRDefault="00D35173">
    <w:pPr>
      <w:pStyle w:val="Koptekst"/>
    </w:pPr>
    <w:r>
      <w:t>Reflectieverslag</w:t>
    </w:r>
    <w:r w:rsidR="00716647">
      <w:rPr>
        <w:lang w:bidi="nl-NL"/>
      </w:rPr>
      <w:t xml:space="preserve">  </w:t>
    </w:r>
    <w:r w:rsidR="009849F5" w:rsidRPr="009C0209">
      <w:rPr>
        <w:noProof/>
        <w:lang w:bidi="nl-NL"/>
      </w:rPr>
      <mc:AlternateContent>
        <mc:Choice Requires="wps">
          <w:drawing>
            <wp:inline distT="0" distB="0" distL="0" distR="0" wp14:anchorId="05F5EC80" wp14:editId="6350F51E">
              <wp:extent cx="4860000" cy="77273"/>
              <wp:effectExtent l="0" t="0" r="0" b="0"/>
              <wp:docPr id="5" name="Rechthoek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60000" cy="77273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2"/>
                          </a:gs>
                        </a:gsLst>
                        <a:lin ang="10800000" scaled="1"/>
                        <a:tileRect/>
                      </a:gra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6969FA28" id="Rechthoek 5" o:spid="_x0000_s1026" alt="&quot;&quot;" style="width:382.7pt;height: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" fillcolor="#c00000 [3204]" stroked="f" strokeweight="2pt">
              <v:fill color2="red [3205]" rotate="t" angle="270" focus="100%" type="gradient"/>
              <v:stroke miterlimit="4"/>
              <v:textbox style="mso-fit-shape-to-text:t" inset="3pt,3pt,3pt,3pt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73"/>
    <w:rsid w:val="00021DF1"/>
    <w:rsid w:val="00066176"/>
    <w:rsid w:val="000951E2"/>
    <w:rsid w:val="000A5380"/>
    <w:rsid w:val="000A5C01"/>
    <w:rsid w:val="000B1531"/>
    <w:rsid w:val="000B4434"/>
    <w:rsid w:val="000E7B54"/>
    <w:rsid w:val="000F374B"/>
    <w:rsid w:val="001A44DA"/>
    <w:rsid w:val="001B7CD8"/>
    <w:rsid w:val="001E325B"/>
    <w:rsid w:val="001E4959"/>
    <w:rsid w:val="001F74CB"/>
    <w:rsid w:val="00232351"/>
    <w:rsid w:val="002710A5"/>
    <w:rsid w:val="002C6D77"/>
    <w:rsid w:val="0033203B"/>
    <w:rsid w:val="00347F94"/>
    <w:rsid w:val="00361302"/>
    <w:rsid w:val="0036785B"/>
    <w:rsid w:val="003931B1"/>
    <w:rsid w:val="003B5F08"/>
    <w:rsid w:val="003B61FE"/>
    <w:rsid w:val="003D2740"/>
    <w:rsid w:val="003D324A"/>
    <w:rsid w:val="003D4E60"/>
    <w:rsid w:val="00413072"/>
    <w:rsid w:val="0043182B"/>
    <w:rsid w:val="0043306E"/>
    <w:rsid w:val="00476839"/>
    <w:rsid w:val="00491573"/>
    <w:rsid w:val="0049642F"/>
    <w:rsid w:val="004A5AEB"/>
    <w:rsid w:val="004B757F"/>
    <w:rsid w:val="004F34D7"/>
    <w:rsid w:val="004F373C"/>
    <w:rsid w:val="00505829"/>
    <w:rsid w:val="005805C7"/>
    <w:rsid w:val="005C36B2"/>
    <w:rsid w:val="005C73AE"/>
    <w:rsid w:val="0061499A"/>
    <w:rsid w:val="00631C44"/>
    <w:rsid w:val="00653921"/>
    <w:rsid w:val="00672E24"/>
    <w:rsid w:val="00673A31"/>
    <w:rsid w:val="006C60E6"/>
    <w:rsid w:val="007117E5"/>
    <w:rsid w:val="00716647"/>
    <w:rsid w:val="007440CA"/>
    <w:rsid w:val="00797C14"/>
    <w:rsid w:val="007C5A66"/>
    <w:rsid w:val="007D118E"/>
    <w:rsid w:val="007F06A8"/>
    <w:rsid w:val="0081465B"/>
    <w:rsid w:val="00860949"/>
    <w:rsid w:val="00861677"/>
    <w:rsid w:val="00880219"/>
    <w:rsid w:val="00881001"/>
    <w:rsid w:val="00894538"/>
    <w:rsid w:val="008D625C"/>
    <w:rsid w:val="008E6FF5"/>
    <w:rsid w:val="008F3987"/>
    <w:rsid w:val="008F4050"/>
    <w:rsid w:val="00912B4C"/>
    <w:rsid w:val="00952F7D"/>
    <w:rsid w:val="009849F5"/>
    <w:rsid w:val="009C0209"/>
    <w:rsid w:val="009C5B2C"/>
    <w:rsid w:val="009E2117"/>
    <w:rsid w:val="00A032C2"/>
    <w:rsid w:val="00A31CC9"/>
    <w:rsid w:val="00A5296E"/>
    <w:rsid w:val="00A63A8B"/>
    <w:rsid w:val="00AA34BA"/>
    <w:rsid w:val="00AE6700"/>
    <w:rsid w:val="00B00B42"/>
    <w:rsid w:val="00B24E38"/>
    <w:rsid w:val="00B25912"/>
    <w:rsid w:val="00B27AC4"/>
    <w:rsid w:val="00B44DA6"/>
    <w:rsid w:val="00B84B28"/>
    <w:rsid w:val="00B857F8"/>
    <w:rsid w:val="00BC59AD"/>
    <w:rsid w:val="00BE4B7A"/>
    <w:rsid w:val="00C00A67"/>
    <w:rsid w:val="00C33721"/>
    <w:rsid w:val="00C501A1"/>
    <w:rsid w:val="00C50C09"/>
    <w:rsid w:val="00C5182B"/>
    <w:rsid w:val="00C8570C"/>
    <w:rsid w:val="00CB162F"/>
    <w:rsid w:val="00CB5537"/>
    <w:rsid w:val="00CD010F"/>
    <w:rsid w:val="00CE4B1C"/>
    <w:rsid w:val="00CE5974"/>
    <w:rsid w:val="00D269BF"/>
    <w:rsid w:val="00D35173"/>
    <w:rsid w:val="00E01C71"/>
    <w:rsid w:val="00E11CF3"/>
    <w:rsid w:val="00E200CC"/>
    <w:rsid w:val="00E279A6"/>
    <w:rsid w:val="00E70B9C"/>
    <w:rsid w:val="00E8188F"/>
    <w:rsid w:val="00EA007D"/>
    <w:rsid w:val="00EB4D90"/>
    <w:rsid w:val="00EF3F81"/>
    <w:rsid w:val="00F06F7D"/>
    <w:rsid w:val="00F41FD0"/>
    <w:rsid w:val="00F81943"/>
    <w:rsid w:val="00F8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9D7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uiPriority w:val="7"/>
    <w:qFormat/>
    <w:rsid w:val="00EF3F81"/>
    <w:rPr>
      <w:rFonts w:ascii="Verdana" w:hAnsi="Verdana"/>
      <w:sz w:val="22"/>
    </w:rPr>
  </w:style>
  <w:style w:type="paragraph" w:styleId="Kop1">
    <w:name w:val="heading 1"/>
    <w:basedOn w:val="Standaard"/>
    <w:next w:val="Standaard"/>
    <w:link w:val="Kop1Char"/>
    <w:qFormat/>
    <w:rsid w:val="00EF3F81"/>
    <w:pPr>
      <w:keepNext/>
      <w:keepLines/>
      <w:outlineLvl w:val="0"/>
    </w:pPr>
    <w:rPr>
      <w:rFonts w:eastAsiaTheme="majorEastAsia" w:cstheme="majorBidi"/>
      <w:b/>
      <w:color w:val="C00000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1"/>
    <w:qFormat/>
    <w:rsid w:val="008F4050"/>
    <w:pPr>
      <w:keepNext/>
      <w:keepLines/>
      <w:spacing w:before="120" w:after="120"/>
      <w:outlineLvl w:val="1"/>
    </w:pPr>
    <w:rPr>
      <w:rFonts w:eastAsiaTheme="majorEastAsia" w:cstheme="majorBidi"/>
      <w:b/>
      <w:color w:val="C00000" w:themeColor="accent1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2"/>
    <w:qFormat/>
    <w:rsid w:val="009849F5"/>
    <w:pPr>
      <w:keepNext/>
      <w:keepLines/>
      <w:spacing w:after="60"/>
      <w:outlineLvl w:val="2"/>
    </w:pPr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Kop4">
    <w:name w:val="heading 4"/>
    <w:basedOn w:val="Standaard"/>
    <w:next w:val="Standaard"/>
    <w:link w:val="Kop4Char"/>
    <w:uiPriority w:val="3"/>
    <w:qFormat/>
    <w:rsid w:val="00B44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C00000" w:themeColor="accent1"/>
      <w:sz w:val="36"/>
    </w:rPr>
  </w:style>
  <w:style w:type="paragraph" w:styleId="Kop5">
    <w:name w:val="heading 5"/>
    <w:basedOn w:val="Standaard"/>
    <w:next w:val="Standaard"/>
    <w:link w:val="Kop5Char"/>
    <w:uiPriority w:val="4"/>
    <w:qFormat/>
    <w:rsid w:val="00B00B42"/>
    <w:pPr>
      <w:keepNext/>
      <w:keepLines/>
      <w:spacing w:after="240"/>
      <w:outlineLvl w:val="4"/>
    </w:pPr>
    <w:rPr>
      <w:rFonts w:asciiTheme="majorHAnsi" w:eastAsiaTheme="majorEastAsia" w:hAnsiTheme="majorHAnsi" w:cstheme="majorBidi"/>
      <w:b/>
      <w:color w:val="C00000" w:themeColor="accent1"/>
      <w:sz w:val="7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rsid w:val="003D2740"/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499A"/>
    <w:rPr>
      <w:rFonts w:ascii="Times New Roman" w:hAnsi="Times New Roman" w:cs="Times New Roman"/>
      <w:sz w:val="18"/>
      <w:szCs w:val="18"/>
    </w:rPr>
  </w:style>
  <w:style w:type="paragraph" w:customStyle="1" w:styleId="Grafischanker">
    <w:name w:val="Grafisch anker"/>
    <w:basedOn w:val="Standaard"/>
    <w:uiPriority w:val="8"/>
    <w:qFormat/>
    <w:rsid w:val="003D2740"/>
    <w:rPr>
      <w:noProof/>
      <w:sz w:val="10"/>
    </w:rPr>
  </w:style>
  <w:style w:type="table" w:styleId="Tabelraster">
    <w:name w:val="Table Grid"/>
    <w:basedOn w:val="Standaardtabel"/>
    <w:uiPriority w:val="39"/>
    <w:rsid w:val="003D27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rsid w:val="00EF3F81"/>
    <w:rPr>
      <w:rFonts w:ascii="Verdana" w:eastAsiaTheme="majorEastAsia" w:hAnsi="Verdana" w:cstheme="majorBidi"/>
      <w:b/>
      <w:color w:val="C00000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1"/>
    <w:rsid w:val="008F4050"/>
    <w:rPr>
      <w:rFonts w:ascii="Verdana" w:eastAsiaTheme="majorEastAsia" w:hAnsi="Verdana" w:cstheme="majorBidi"/>
      <w:b/>
      <w:color w:val="C00000" w:themeColor="accent1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2"/>
    <w:rsid w:val="0061499A"/>
    <w:rPr>
      <w:rFonts w:asciiTheme="majorHAnsi" w:eastAsiaTheme="majorEastAsia" w:hAnsiTheme="majorHAnsi" w:cstheme="majorBidi"/>
      <w:color w:val="000000" w:themeColor="text1"/>
      <w:sz w:val="32"/>
    </w:rPr>
  </w:style>
  <w:style w:type="paragraph" w:styleId="Koptekst">
    <w:name w:val="header"/>
    <w:basedOn w:val="Standaard"/>
    <w:link w:val="KoptekstChar"/>
    <w:uiPriority w:val="99"/>
    <w:semiHidden/>
    <w:rsid w:val="009849F5"/>
    <w:pPr>
      <w:tabs>
        <w:tab w:val="center" w:pos="4680"/>
        <w:tab w:val="right" w:pos="9360"/>
      </w:tabs>
    </w:pPr>
    <w:rPr>
      <w:b/>
      <w:color w:val="C00000" w:themeColor="accent1"/>
      <w:sz w:val="20"/>
    </w:r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1499A"/>
    <w:rPr>
      <w:b/>
      <w:color w:val="C00000" w:themeColor="accent1"/>
      <w:sz w:val="20"/>
    </w:rPr>
  </w:style>
  <w:style w:type="paragraph" w:styleId="Voettekst">
    <w:name w:val="footer"/>
    <w:basedOn w:val="Standaard"/>
    <w:link w:val="VoettekstChar"/>
    <w:uiPriority w:val="99"/>
    <w:semiHidden/>
    <w:rsid w:val="009849F5"/>
    <w:pPr>
      <w:tabs>
        <w:tab w:val="center" w:pos="4680"/>
        <w:tab w:val="right" w:pos="9360"/>
      </w:tabs>
      <w:jc w:val="center"/>
    </w:pPr>
    <w:rPr>
      <w:color w:val="FF0000" w:themeColor="accent2"/>
      <w:sz w:val="20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1499A"/>
    <w:rPr>
      <w:color w:val="FF0000" w:themeColor="accent2"/>
      <w:sz w:val="20"/>
    </w:rPr>
  </w:style>
  <w:style w:type="character" w:styleId="Paginanummer">
    <w:name w:val="page number"/>
    <w:basedOn w:val="Standaardalinea-lettertype"/>
    <w:uiPriority w:val="99"/>
    <w:semiHidden/>
    <w:rsid w:val="009849F5"/>
  </w:style>
  <w:style w:type="character" w:customStyle="1" w:styleId="Kop4Char">
    <w:name w:val="Kop 4 Char"/>
    <w:basedOn w:val="Standaardalinea-lettertype"/>
    <w:link w:val="Kop4"/>
    <w:uiPriority w:val="3"/>
    <w:rsid w:val="0061499A"/>
    <w:rPr>
      <w:rFonts w:asciiTheme="majorHAnsi" w:eastAsiaTheme="majorEastAsia" w:hAnsiTheme="majorHAnsi" w:cstheme="majorBidi"/>
      <w:b/>
      <w:iCs/>
      <w:color w:val="C00000" w:themeColor="accent1"/>
      <w:sz w:val="36"/>
    </w:rPr>
  </w:style>
  <w:style w:type="paragraph" w:styleId="Citaat">
    <w:name w:val="Quote"/>
    <w:basedOn w:val="Standaard"/>
    <w:next w:val="Standaard"/>
    <w:link w:val="CitaatChar"/>
    <w:uiPriority w:val="6"/>
    <w:qFormat/>
    <w:rsid w:val="00B00B42"/>
    <w:rPr>
      <w:b/>
      <w:iCs/>
      <w:color w:val="C00000" w:themeColor="accent1"/>
      <w:sz w:val="96"/>
    </w:rPr>
  </w:style>
  <w:style w:type="character" w:customStyle="1" w:styleId="CitaatChar">
    <w:name w:val="Citaat Char"/>
    <w:basedOn w:val="Standaardalinea-lettertype"/>
    <w:link w:val="Citaat"/>
    <w:uiPriority w:val="6"/>
    <w:rsid w:val="0061499A"/>
    <w:rPr>
      <w:b/>
      <w:iCs/>
      <w:color w:val="C00000" w:themeColor="accent1"/>
      <w:sz w:val="96"/>
    </w:rPr>
  </w:style>
  <w:style w:type="character" w:customStyle="1" w:styleId="Kop5Char">
    <w:name w:val="Kop 5 Char"/>
    <w:basedOn w:val="Standaardalinea-lettertype"/>
    <w:link w:val="Kop5"/>
    <w:uiPriority w:val="4"/>
    <w:rsid w:val="0061499A"/>
    <w:rPr>
      <w:rFonts w:asciiTheme="majorHAnsi" w:eastAsiaTheme="majorEastAsia" w:hAnsiTheme="majorHAnsi" w:cstheme="majorBidi"/>
      <w:b/>
      <w:color w:val="C00000" w:themeColor="accent1"/>
      <w:sz w:val="72"/>
    </w:rPr>
  </w:style>
  <w:style w:type="character" w:styleId="Tekstvantijdelijkeaanduiding">
    <w:name w:val="Placeholder Text"/>
    <w:basedOn w:val="Standaardalinea-lettertype"/>
    <w:uiPriority w:val="99"/>
    <w:semiHidden/>
    <w:rsid w:val="00672E24"/>
    <w:rPr>
      <w:color w:val="808080"/>
    </w:rPr>
  </w:style>
  <w:style w:type="paragraph" w:customStyle="1" w:styleId="Koptekstvoorbeschrijving1">
    <w:name w:val="Koptekst voor beschrijving 1"/>
    <w:basedOn w:val="Standaard"/>
    <w:uiPriority w:val="7"/>
    <w:qFormat/>
    <w:rsid w:val="00021DF1"/>
    <w:rPr>
      <w:b/>
      <w:color w:val="C00000" w:themeColor="accent1"/>
    </w:rPr>
  </w:style>
  <w:style w:type="paragraph" w:customStyle="1" w:styleId="Koptekstvoorbeschrijving2">
    <w:name w:val="Koptekst voor beschrijving 2"/>
    <w:basedOn w:val="Standaard"/>
    <w:uiPriority w:val="7"/>
    <w:qFormat/>
    <w:rsid w:val="00021DF1"/>
    <w:rPr>
      <w:b/>
      <w:color w:val="FF0000" w:themeColor="accent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5173"/>
    <w:pPr>
      <w:spacing w:before="240" w:line="259" w:lineRule="auto"/>
      <w:outlineLvl w:val="9"/>
    </w:pPr>
    <w:rPr>
      <w:b w:val="0"/>
      <w:color w:val="8F0000" w:themeColor="accent1" w:themeShade="BF"/>
      <w:lang w:val="en-GB" w:eastAsia="en-GB"/>
    </w:rPr>
  </w:style>
  <w:style w:type="paragraph" w:styleId="Inhopg1">
    <w:name w:val="toc 1"/>
    <w:basedOn w:val="Standaard"/>
    <w:next w:val="Standaard"/>
    <w:autoRedefine/>
    <w:uiPriority w:val="39"/>
    <w:rsid w:val="00D3517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D35173"/>
    <w:pPr>
      <w:spacing w:after="100"/>
      <w:ind w:left="280"/>
    </w:pPr>
  </w:style>
  <w:style w:type="paragraph" w:styleId="Inhopg3">
    <w:name w:val="toc 3"/>
    <w:basedOn w:val="Standaard"/>
    <w:next w:val="Standaard"/>
    <w:autoRedefine/>
    <w:uiPriority w:val="39"/>
    <w:rsid w:val="00D35173"/>
    <w:pPr>
      <w:spacing w:after="100"/>
      <w:ind w:left="560"/>
    </w:pPr>
  </w:style>
  <w:style w:type="character" w:styleId="Hyperlink">
    <w:name w:val="Hyperlink"/>
    <w:basedOn w:val="Standaardalinea-lettertype"/>
    <w:uiPriority w:val="99"/>
    <w:unhideWhenUsed/>
    <w:rsid w:val="00D35173"/>
    <w:rPr>
      <w:color w:val="C00000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71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rpvos/OSLinux/blob/main/practicum3opdracht1/main/main.c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mymedia.avans.nl/media/t/1_1znvt9ia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ymedia.avans.nl/media/t/1_kh1k9ve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rpvos/OSLinu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kvo\AppData\Local\Packages\Microsoft.Office.Desktop_8wekyb3d8bbwe\LocalCache\Roaming\Microsoft\Templates\Modern%20zakelijk%20rapport.dotx" TargetMode="External"/></Relationships>
</file>

<file path=word/theme/theme1.xml><?xml version="1.0" encoding="utf-8"?>
<a:theme xmlns:a="http://schemas.openxmlformats.org/drawingml/2006/main" name="MBR">
  <a:themeElements>
    <a:clrScheme name="Aangepas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0000"/>
      </a:accent1>
      <a:accent2>
        <a:srgbClr val="FF0000"/>
      </a:accent2>
      <a:accent3>
        <a:srgbClr val="FFC000"/>
      </a:accent3>
      <a:accent4>
        <a:srgbClr val="C9DDE5"/>
      </a:accent4>
      <a:accent5>
        <a:srgbClr val="DBE8ED"/>
      </a:accent5>
      <a:accent6>
        <a:srgbClr val="F2F2F2"/>
      </a:accent6>
      <a:hlink>
        <a:srgbClr val="C00000"/>
      </a:hlink>
      <a:folHlink>
        <a:srgbClr val="FF0000"/>
      </a:folHlink>
    </a:clrScheme>
    <a:fontScheme name="Arial - Franklin">
      <a:majorFont>
        <a:latin typeface="Arial"/>
        <a:ea typeface=""/>
        <a:cs typeface=""/>
      </a:majorFont>
      <a:minorFont>
        <a:latin typeface="Franklin Gothic Medium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BR" id="{1ABF7B2F-255A-4C46-8316-DDDBD41CA66D}" vid="{27DE2722-4E7D-E040-A34C-D8B5FEBA666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9fc9171bb41dc08635275f351de859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29387215989a890c06011de04edfe97d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5F1A3-31DC-4D4D-A461-F92F201FBF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66FCE6-AA0A-408C-8D20-B980FCED887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15B70B5-E5A2-4A13-97CB-E8B3BAF6C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zakelijk rapport.dotx</Template>
  <TotalTime>0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2021-02-27T10:44:00Z</dcterms:created>
  <dcterms:modified xsi:type="dcterms:W3CDTF">2021-03-06T14:22:00Z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